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E15ACC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81C4ED">
                <wp:simplePos x="0" y="0"/>
                <wp:positionH relativeFrom="column">
                  <wp:posOffset>-24589</wp:posOffset>
                </wp:positionH>
                <wp:positionV relativeFrom="paragraph">
                  <wp:posOffset>255606</wp:posOffset>
                </wp:positionV>
                <wp:extent cx="3528695" cy="411864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695" cy="4118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7E9" w:rsidRDefault="00E15ACC" w:rsidP="00D077E9">
                            <w:pPr>
                              <w:pStyle w:val="Title"/>
                            </w:pPr>
                            <w:r>
                              <w:t xml:space="preserve">Analysis of </w:t>
                            </w:r>
                            <w:proofErr w:type="spellStart"/>
                            <w:r>
                              <w:t>Electronidex</w:t>
                            </w:r>
                            <w:proofErr w:type="spellEnd"/>
                            <w:r>
                              <w:t xml:space="preserve"> Sales pattern Based on Products</w:t>
                            </w:r>
                          </w:p>
                          <w:p w:rsidR="00E15ACC" w:rsidRPr="00D86945" w:rsidRDefault="00E15ACC" w:rsidP="00D077E9">
                            <w:pPr>
                              <w:pStyle w:val="Title"/>
                            </w:pPr>
                          </w:p>
                          <w:p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1C4E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.95pt;margin-top:20.15pt;width:277.85pt;height:324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" filled="f" stroked="f" strokeweight=".5pt">
                <v:textbox>
                  <w:txbxContent>
                    <w:p w:rsidR="00D077E9" w:rsidRDefault="00E15ACC" w:rsidP="00D077E9">
                      <w:pPr>
                        <w:pStyle w:val="Title"/>
                      </w:pPr>
                      <w:r>
                        <w:t xml:space="preserve">Analysis of </w:t>
                      </w:r>
                      <w:proofErr w:type="spellStart"/>
                      <w:r>
                        <w:t>Electronidex</w:t>
                      </w:r>
                      <w:proofErr w:type="spellEnd"/>
                      <w:r>
                        <w:t xml:space="preserve"> Sales pattern Based on Products</w:t>
                      </w:r>
                    </w:p>
                    <w:p w:rsidR="00E15ACC" w:rsidRPr="00D86945" w:rsidRDefault="00E15ACC" w:rsidP="00D077E9">
                      <w:pPr>
                        <w:pStyle w:val="Title"/>
                      </w:pPr>
                    </w:p>
                    <w:p w:rsidR="00D077E9" w:rsidRPr="00D86945" w:rsidRDefault="00D077E9" w:rsidP="00D077E9">
                      <w:pPr>
                        <w:pStyle w:val="Title"/>
                        <w:spacing w:after="0"/>
                      </w:pPr>
                      <w:r w:rsidRPr="00D86945"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D077E9"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/>
          <w:p w:rsidR="00D077E9" w:rsidRDefault="00D077E9" w:rsidP="00D077E9"/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E15ACC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7E5FF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2933230</wp:posOffset>
                      </wp:positionV>
                      <wp:extent cx="1390650" cy="0"/>
                      <wp:effectExtent l="0" t="19050" r="19050" b="19050"/>
                      <wp:wrapNone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674C0B" id="Straight Connector 5" o:spid="_x0000_s1026" alt="text divider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230.95pt" to="109.35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" strokecolor="#082a75 [3215]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F225A27" wp14:editId="03E959F8">
                      <wp:simplePos x="0" y="0"/>
                      <wp:positionH relativeFrom="column">
                        <wp:posOffset>-243205</wp:posOffset>
                      </wp:positionH>
                      <wp:positionV relativeFrom="page">
                        <wp:posOffset>-1998027</wp:posOffset>
                      </wp:positionV>
                      <wp:extent cx="3938905" cy="8267700"/>
                      <wp:effectExtent l="0" t="0" r="4445" b="0"/>
                      <wp:wrapNone/>
                      <wp:docPr id="3" name="Rectangle 3" descr="white rectangle for text on cov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F0940A8" id="Rectangle 3" o:spid="_x0000_s1026" alt="white rectangle for text on cover" style="position:absolute;margin-left:-19.15pt;margin-top:-157.3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D3AB69B83DA54CE4B558A0942E1789EE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E15ACC">
                  <w:rPr>
                    <w:rStyle w:val="SubtitleChar"/>
                    <w:b w:val="0"/>
                    <w:noProof/>
                  </w:rPr>
                  <w:t>October 24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FDB2BB3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766F9D" w:rsidP="00D077E9">
            <w:sdt>
              <w:sdtPr>
                <w:id w:val="-1740469667"/>
                <w:placeholder>
                  <w:docPart w:val="7ACCB2B6A1724537BA31071F588355CE"/>
                </w:placeholder>
                <w15:appearance w15:val="hidden"/>
              </w:sdtPr>
              <w:sdtEndPr/>
              <w:sdtContent>
                <w:r w:rsidR="00E15ACC">
                  <w:t>Blackwell Electronics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0F268E0FCF3E4BEFADC47AF47B30631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E15ACC">
                  <w:t>Ruthesan</w:t>
                </w:r>
                <w:proofErr w:type="spellEnd"/>
                <w:r w:rsidR="00E15ACC">
                  <w:t xml:space="preserve"> </w:t>
                </w:r>
                <w:proofErr w:type="spellStart"/>
                <w:r w:rsidR="00E15ACC">
                  <w:t>Balasubramaniam</w:t>
                </w:r>
                <w:proofErr w:type="spellEnd"/>
                <w:r w:rsidR="00E15ACC">
                  <w:br/>
                  <w:t>Contact: ruthesan@gmail.com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0516B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D077E9" w:rsidP="00D077E9">
      <w:pPr>
        <w:pStyle w:val="Heading1"/>
      </w:pPr>
      <w:r w:rsidRPr="00D077E9">
        <w:lastRenderedPageBreak/>
        <w:t>Title Heading</w:t>
      </w:r>
      <w:bookmarkStart w:id="0" w:name="_GoBack"/>
      <w:bookmarkEnd w:id="0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A19F3651F33249829E0DA2350DF7794A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DF027C" w:rsidRDefault="00DF027C" w:rsidP="00DF027C"/>
          <w:sdt>
            <w:sdtPr>
              <w:id w:val="-2056388886"/>
              <w:placeholder>
                <w:docPart w:val="1844B6E9F4F645488FFE6E71D9D116F0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/>
          <w:sdt>
            <w:sdtPr>
              <w:id w:val="-1742009241"/>
              <w:placeholder>
                <w:docPart w:val="5ABF084433C54370814ED503FB40366D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ACE87AF6DB354AAD9F8D6F7EA49B7CD6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459C919E99624C85AC2610461CCAF8E2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F9D" w:rsidRDefault="00766F9D">
      <w:r>
        <w:separator/>
      </w:r>
    </w:p>
    <w:p w:rsidR="00766F9D" w:rsidRDefault="00766F9D"/>
  </w:endnote>
  <w:endnote w:type="continuationSeparator" w:id="0">
    <w:p w:rsidR="00766F9D" w:rsidRDefault="00766F9D">
      <w:r>
        <w:continuationSeparator/>
      </w:r>
    </w:p>
    <w:p w:rsidR="00766F9D" w:rsidRDefault="00766F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F9D" w:rsidRDefault="00766F9D">
      <w:r>
        <w:separator/>
      </w:r>
    </w:p>
    <w:p w:rsidR="00766F9D" w:rsidRDefault="00766F9D"/>
  </w:footnote>
  <w:footnote w:type="continuationSeparator" w:id="0">
    <w:p w:rsidR="00766F9D" w:rsidRDefault="00766F9D">
      <w:r>
        <w:continuationSeparator/>
      </w:r>
    </w:p>
    <w:p w:rsidR="00766F9D" w:rsidRDefault="00766F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CC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66F9D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5ACC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10624B1D-9DF2-41FC-97A8-7E6E21FD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thesan-PC\AppData\Roaming\Microsoft\Templates\Report%20(Busin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AB69B83DA54CE4B558A0942E178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5679A-86A1-4524-8EAA-E15205C93F4B}"/>
      </w:docPartPr>
      <w:docPartBody>
        <w:p w:rsidR="00000000" w:rsidRDefault="00EC1640">
          <w:pPr>
            <w:pStyle w:val="D3AB69B83DA54CE4B558A0942E1789EE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24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ACCB2B6A1724537BA31071F58835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9AF27-D857-4A51-A9BD-3F144FEAE655}"/>
      </w:docPartPr>
      <w:docPartBody>
        <w:p w:rsidR="00000000" w:rsidRDefault="00EC1640">
          <w:pPr>
            <w:pStyle w:val="7ACCB2B6A1724537BA31071F588355CE"/>
          </w:pPr>
          <w:r>
            <w:t>COMPANY NAME</w:t>
          </w:r>
        </w:p>
      </w:docPartBody>
    </w:docPart>
    <w:docPart>
      <w:docPartPr>
        <w:name w:val="0F268E0FCF3E4BEFADC47AF47B306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A6A91-129B-45EF-9652-A6A1B6A45BD2}"/>
      </w:docPartPr>
      <w:docPartBody>
        <w:p w:rsidR="00000000" w:rsidRDefault="00EC1640">
          <w:pPr>
            <w:pStyle w:val="0F268E0FCF3E4BEFADC47AF47B30631F"/>
          </w:pPr>
          <w:r>
            <w:t>Your Name</w:t>
          </w:r>
        </w:p>
      </w:docPartBody>
    </w:docPart>
    <w:docPart>
      <w:docPartPr>
        <w:name w:val="A19F3651F33249829E0DA2350DF77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3A3E2-E191-453A-98B9-35F50DBD7B4D}"/>
      </w:docPartPr>
      <w:docPartBody>
        <w:p w:rsidR="00000000" w:rsidRDefault="00EC1640">
          <w:pPr>
            <w:pStyle w:val="A19F3651F33249829E0DA2350DF7794A"/>
          </w:pPr>
          <w:r w:rsidRPr="00DF027C">
            <w:t>Subtitle Text Here</w:t>
          </w:r>
        </w:p>
      </w:docPartBody>
    </w:docPart>
    <w:docPart>
      <w:docPartPr>
        <w:name w:val="1844B6E9F4F645488FFE6E71D9D11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69EB7-E895-4EE3-9BC7-B9F305902C44}"/>
      </w:docPartPr>
      <w:docPartBody>
        <w:p w:rsidR="00000000" w:rsidRDefault="00EC1640">
          <w:pPr>
            <w:pStyle w:val="1844B6E9F4F645488FFE6E71D9D116F0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5ABF084433C54370814ED503FB403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2C048-717E-4732-8932-EF2D14399778}"/>
      </w:docPartPr>
      <w:docPartBody>
        <w:p w:rsidR="00000000" w:rsidRDefault="00EC1640">
          <w:pPr>
            <w:pStyle w:val="5ABF084433C54370814ED503FB40366D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ACE87AF6DB354AAD9F8D6F7EA49B7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310F-CB06-48A3-A743-02ACAC06C766}"/>
      </w:docPartPr>
      <w:docPartBody>
        <w:p w:rsidR="00000000" w:rsidRDefault="00EC1640">
          <w:pPr>
            <w:pStyle w:val="ACE87AF6DB354AAD9F8D6F7EA49B7CD6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  <w:docPart>
      <w:docPartPr>
        <w:name w:val="459C919E99624C85AC2610461CCAF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1FB67-3463-4493-B3A3-09F4044AB002}"/>
      </w:docPartPr>
      <w:docPartBody>
        <w:p w:rsidR="00000000" w:rsidRDefault="00EC1640">
          <w:pPr>
            <w:pStyle w:val="459C919E99624C85AC2610461CCAF8E2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40"/>
    <w:rsid w:val="00EC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D3AB69B83DA54CE4B558A0942E1789EE">
    <w:name w:val="D3AB69B83DA54CE4B558A0942E1789EE"/>
  </w:style>
  <w:style w:type="paragraph" w:customStyle="1" w:styleId="7ACCB2B6A1724537BA31071F588355CE">
    <w:name w:val="7ACCB2B6A1724537BA31071F588355CE"/>
  </w:style>
  <w:style w:type="paragraph" w:customStyle="1" w:styleId="0F268E0FCF3E4BEFADC47AF47B30631F">
    <w:name w:val="0F268E0FCF3E4BEFADC47AF47B30631F"/>
  </w:style>
  <w:style w:type="paragraph" w:customStyle="1" w:styleId="A19F3651F33249829E0DA2350DF7794A">
    <w:name w:val="A19F3651F33249829E0DA2350DF7794A"/>
  </w:style>
  <w:style w:type="paragraph" w:customStyle="1" w:styleId="1844B6E9F4F645488FFE6E71D9D116F0">
    <w:name w:val="1844B6E9F4F645488FFE6E71D9D116F0"/>
  </w:style>
  <w:style w:type="paragraph" w:customStyle="1" w:styleId="5ABF084433C54370814ED503FB40366D">
    <w:name w:val="5ABF084433C54370814ED503FB40366D"/>
  </w:style>
  <w:style w:type="paragraph" w:customStyle="1" w:styleId="ACE87AF6DB354AAD9F8D6F7EA49B7CD6">
    <w:name w:val="ACE87AF6DB354AAD9F8D6F7EA49B7CD6"/>
  </w:style>
  <w:style w:type="paragraph" w:customStyle="1" w:styleId="459C919E99624C85AC2610461CCAF8E2">
    <w:name w:val="459C919E99624C85AC2610461CCAF8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Ruthesan Balasubramaniam
Contact: ruthesan@gmail.com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</Template>
  <TotalTime>8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Ruthesan-PC</dc:creator>
  <cp:keywords/>
  <cp:lastModifiedBy>Ruthesan Balasubramaniam</cp:lastModifiedBy>
  <cp:revision>1</cp:revision>
  <cp:lastPrinted>2006-08-01T17:47:00Z</cp:lastPrinted>
  <dcterms:created xsi:type="dcterms:W3CDTF">2018-10-24T09:13:00Z</dcterms:created>
  <dcterms:modified xsi:type="dcterms:W3CDTF">2018-10-24T09:21:00Z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